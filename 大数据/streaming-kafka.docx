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StreamWordCount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//离线任务是创建SparkContext，现在要实现实时计算，用StreamingContext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"StreamWordCount"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"local[2]"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//StreamingContext是对SparkContext的包装，包了一层就增加了实时的功能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//第二个参数是小批次产生的时间间隔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StreamingContext(sc,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Milliseconds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//有了StreamingContext，就可以创建SparkStreaming的抽象了DSteam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//从一个socket端口中读取数据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//在Linux上用yum安装nc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//yum install -y nc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lines: ReceiverInputDStream[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 = ssc.socketTextStream(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"192.168.137.46"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8888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//对DSteam进行操作，你操作这个抽象（代理，描述），就像操作一个本地的集合一样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//切分压平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words: DStream[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 = lines.flatMap(_.split(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//单词和一组合在一起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wordAndOne: DStream[(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Int)] = words.map((_,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//聚合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reduced: DStream[(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Int)] = wordAndOne.reduceByKey(_+_)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//打印结果(Action)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reduced.print()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//启动sparksteaming程序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ssc.start()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//等待优雅的退出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ssc.awaitTermination()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16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KafkaWordCount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"KafkaWordCount"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"local[*]"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StreamingContext(conf,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Seconds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zkQuorum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"master:2181,server01:2181,server02:2181"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groupId 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"g1"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topic =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Int](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"bkd"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-&gt;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//创建DStream，需要KafkaDStream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data: ReceiverInputDStream[(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)] = KafkaUtils.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createStream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(ssc, zkQuorum, groupId, topic)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//对数据进行处理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//Kafak的ReceiverInputDStream[(String, String)]里面装的是一个元组（key是写入的key，value是实际写入的内容）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lines: DStream[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 = data.map(_._2)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//对DSteam进行操作，你操作这个抽象（代理，描述），就像操作一个本地的集合一样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//切分压平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words: DStream[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 = lines.flatMap(_.split(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//单词和一组合在一起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wordAndOne: DStream[(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Int)] = words.map((_,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//聚合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reduced: DStream[(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Int)] = wordAndOne.reduceByKey(_+_)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//打印结果(Action)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reduced.print()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//启动sparksteaming程序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ssc.start()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//等待优雅的退出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ssc.awaitTermination()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16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com.bkd.spark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org.apache.spark.{HashPartitioner, SparkConf}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org.apache.spark.streaming.dstream.{DStream, ReceiverInputDStream}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org.apache.spark.streaming.kafka.KafkaUtils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org.apache.spark.streaming.{Seconds, StreamingContext}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StatefulKafkaWordCount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* 第一个参数：聚合的key，就是单词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* 第二个参数：当前批次产生批次该单词在每一个分区出现的次数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* 第三个参数：初始值或累加的中间结果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22"/>
                <w:szCs w:val="22"/>
                <w:shd w:val="clear" w:fill="FFFFFF"/>
              </w:rPr>
              <w:t xml:space="preserve">updateFunc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= (iter: 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Iterator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[(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Seq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[Int], Option[Int])]) =&gt;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//iter.map(t =&gt; (t._1, t._2.sum + t._3.getOrElse(0)))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iter.map{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case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(x, y, z) =&gt; (x, y.sum + z.getOrElse(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))}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]): Unit = {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"StatefulKafkaWordCount"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).setMaster(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"local[*]"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StreamingContext(conf, 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Seconds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//如果要使用课更新历史数据（累加），那么就要把终结结果保存起来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ssc.checkpoint(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"./ck"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zkQuorum =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"master:2181,server01:2181,server02:2181"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groupId =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"g100"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topic = </w:t>
            </w:r>
            <w:r>
              <w:rPr>
                <w:rFonts w:hint="eastAsia" w:ascii="宋体" w:hAnsi="宋体" w:eastAsia="宋体" w:cs="宋体"/>
                <w:i/>
                <w:color w:val="660E7A"/>
                <w:sz w:val="22"/>
                <w:szCs w:val="22"/>
                <w:shd w:val="clear" w:fill="FFFFFF"/>
              </w:rPr>
              <w:t>Map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 Int](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 xml:space="preserve">"bkd"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-&gt;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//创建DStream，需要KafkaDStream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data: ReceiverInputDStream[(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)] = KafkaUtils.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2"/>
                <w:szCs w:val="22"/>
                <w:shd w:val="clear" w:fill="FFFFFF"/>
              </w:rPr>
              <w:t>createStream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(ssc, zkQuorum, groupId, topic)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//对数据进行处理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//Kafak的ReceiverInputDStream[(String, String)]里面装的是一个元组（key是写入的key，value是实际写入的内容）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lines: DStream[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 = data.map(_._2)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//对DSteam进行操作，你操作这个抽象（代理，描述），就像操作一个本地的集合一样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//切分压平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words: DStream[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] = lines.flatMap(_.split(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//单词和一组合在一起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wordAndOne: DStream[(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Int)] = words.map((_, </w:t>
            </w:r>
            <w:r>
              <w:rPr>
                <w:rFonts w:hint="eastAsia" w:ascii="宋体" w:hAnsi="宋体" w:eastAsia="宋体" w:cs="宋体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//聚合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reduced: DStream[(</w:t>
            </w:r>
            <w:r>
              <w:rPr>
                <w:rFonts w:hint="eastAsia" w:ascii="宋体" w:hAnsi="宋体" w:eastAsia="宋体" w:cs="宋体"/>
                <w:color w:val="20999D"/>
                <w:sz w:val="22"/>
                <w:szCs w:val="22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, Int)] = wordAndOne.updateStateByKey(</w:t>
            </w:r>
            <w:r>
              <w:rPr>
                <w:rFonts w:hint="eastAsia" w:ascii="宋体" w:hAnsi="宋体" w:eastAsia="宋体" w:cs="宋体"/>
                <w:i/>
                <w:color w:val="660E7A"/>
                <w:sz w:val="22"/>
                <w:szCs w:val="22"/>
                <w:shd w:val="clear" w:fill="FFFFFF"/>
              </w:rPr>
              <w:t>updateFunc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HashPartitioner(ssc.sparkContext.defaultParallelism), </w:t>
            </w:r>
            <w:r>
              <w:rPr>
                <w:rFonts w:hint="eastAsia" w:ascii="宋体" w:hAnsi="宋体" w:eastAsia="宋体" w:cs="宋体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//打印结果(Action)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reduced.print()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//启动sparksteaming程序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ssc.start()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//等待优雅的退出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ssc.awaitTermination()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北京科技大学 大数据专业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qA1UfVAAAABgEAAA8AAAAAAAAAAQAgAAAAIgAA&#10;AGRycy9kb3ducmV2LnhtbFBLAQIUABQAAAAIAIdO4kB/Io8Q0gEAAJIDAAAOAAAAAAAAAAEAIAAA&#10;ACQBAABkcnMvZTJvRG9jLnhtbFBLBQYAAAAABgAGAFkBAABoBQAAAAA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D37A"/>
    <w:multiLevelType w:val="multilevel"/>
    <w:tmpl w:val="03C9D37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59D3"/>
    <w:rsid w:val="00544619"/>
    <w:rsid w:val="012F7800"/>
    <w:rsid w:val="02246E13"/>
    <w:rsid w:val="03B81428"/>
    <w:rsid w:val="04793A64"/>
    <w:rsid w:val="051D4572"/>
    <w:rsid w:val="05765F06"/>
    <w:rsid w:val="077C34F8"/>
    <w:rsid w:val="07C74150"/>
    <w:rsid w:val="07DD40F6"/>
    <w:rsid w:val="09122E6E"/>
    <w:rsid w:val="0930241E"/>
    <w:rsid w:val="09C56195"/>
    <w:rsid w:val="0A13551C"/>
    <w:rsid w:val="0B9139A1"/>
    <w:rsid w:val="0C0C18D2"/>
    <w:rsid w:val="0C183166"/>
    <w:rsid w:val="0E887A67"/>
    <w:rsid w:val="0F950E9E"/>
    <w:rsid w:val="109051A7"/>
    <w:rsid w:val="10EF5C58"/>
    <w:rsid w:val="122D52DF"/>
    <w:rsid w:val="136A6610"/>
    <w:rsid w:val="145C3375"/>
    <w:rsid w:val="15842DD8"/>
    <w:rsid w:val="163141F5"/>
    <w:rsid w:val="166A5654"/>
    <w:rsid w:val="16C04E56"/>
    <w:rsid w:val="17286D0C"/>
    <w:rsid w:val="17833BA2"/>
    <w:rsid w:val="1B2E1125"/>
    <w:rsid w:val="1C9176B6"/>
    <w:rsid w:val="1D540AAA"/>
    <w:rsid w:val="1DCC63E5"/>
    <w:rsid w:val="1F111D05"/>
    <w:rsid w:val="1F9E2BED"/>
    <w:rsid w:val="1FE26B5A"/>
    <w:rsid w:val="2046687E"/>
    <w:rsid w:val="2091347B"/>
    <w:rsid w:val="21E17924"/>
    <w:rsid w:val="21E5632B"/>
    <w:rsid w:val="23815D4C"/>
    <w:rsid w:val="26136085"/>
    <w:rsid w:val="26505EEA"/>
    <w:rsid w:val="266F2F1B"/>
    <w:rsid w:val="27683133"/>
    <w:rsid w:val="27700540"/>
    <w:rsid w:val="28244B6B"/>
    <w:rsid w:val="29CC3C22"/>
    <w:rsid w:val="2B2B15E0"/>
    <w:rsid w:val="2D395231"/>
    <w:rsid w:val="2DED0847"/>
    <w:rsid w:val="30183CF7"/>
    <w:rsid w:val="30642AF1"/>
    <w:rsid w:val="30CA159C"/>
    <w:rsid w:val="32F00F21"/>
    <w:rsid w:val="34D9219F"/>
    <w:rsid w:val="35654EE8"/>
    <w:rsid w:val="37DD7DB5"/>
    <w:rsid w:val="37E86146"/>
    <w:rsid w:val="39D57EF0"/>
    <w:rsid w:val="3A721073"/>
    <w:rsid w:val="3AB54FE0"/>
    <w:rsid w:val="3AE24BAA"/>
    <w:rsid w:val="3B541859"/>
    <w:rsid w:val="3B58006C"/>
    <w:rsid w:val="3C161724"/>
    <w:rsid w:val="3C6A592B"/>
    <w:rsid w:val="3D051238"/>
    <w:rsid w:val="3D900F90"/>
    <w:rsid w:val="3E286B85"/>
    <w:rsid w:val="3ECA7A13"/>
    <w:rsid w:val="407F5DE0"/>
    <w:rsid w:val="421E7A4F"/>
    <w:rsid w:val="427D730C"/>
    <w:rsid w:val="431F762D"/>
    <w:rsid w:val="43CE69DE"/>
    <w:rsid w:val="440C5FB1"/>
    <w:rsid w:val="44EC0EA2"/>
    <w:rsid w:val="465F51AF"/>
    <w:rsid w:val="46860C43"/>
    <w:rsid w:val="49FA61B0"/>
    <w:rsid w:val="4A4E3578"/>
    <w:rsid w:val="4AD77C59"/>
    <w:rsid w:val="4D755CE0"/>
    <w:rsid w:val="4D7D11B1"/>
    <w:rsid w:val="4DBC2E94"/>
    <w:rsid w:val="4E260345"/>
    <w:rsid w:val="526C1837"/>
    <w:rsid w:val="53AE4E59"/>
    <w:rsid w:val="53FD4BD8"/>
    <w:rsid w:val="56D0377C"/>
    <w:rsid w:val="58C13F2C"/>
    <w:rsid w:val="5E5D76E0"/>
    <w:rsid w:val="5FF564FD"/>
    <w:rsid w:val="61241FD6"/>
    <w:rsid w:val="612C0778"/>
    <w:rsid w:val="61A161B8"/>
    <w:rsid w:val="61F71146"/>
    <w:rsid w:val="622D1620"/>
    <w:rsid w:val="627D26A4"/>
    <w:rsid w:val="632905BE"/>
    <w:rsid w:val="64C115D9"/>
    <w:rsid w:val="65D84624"/>
    <w:rsid w:val="664544E0"/>
    <w:rsid w:val="665D0100"/>
    <w:rsid w:val="686A10DA"/>
    <w:rsid w:val="6ACE1BC9"/>
    <w:rsid w:val="6CEC4142"/>
    <w:rsid w:val="6F0D5441"/>
    <w:rsid w:val="71DF4EDF"/>
    <w:rsid w:val="720D7FAC"/>
    <w:rsid w:val="727069CC"/>
    <w:rsid w:val="732F5029"/>
    <w:rsid w:val="74245119"/>
    <w:rsid w:val="75117320"/>
    <w:rsid w:val="753F42D9"/>
    <w:rsid w:val="75602922"/>
    <w:rsid w:val="756E1C38"/>
    <w:rsid w:val="76124681"/>
    <w:rsid w:val="790F432D"/>
    <w:rsid w:val="79784C56"/>
    <w:rsid w:val="7B6569FF"/>
    <w:rsid w:val="7B8C0E3D"/>
    <w:rsid w:val="7E7D4A13"/>
    <w:rsid w:val="7E940722"/>
    <w:rsid w:val="7EF446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240" w:lineRule="auto"/>
      <w:ind w:left="431" w:hanging="431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Company>Kingsoft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2015-09-02T00:32:00Z</dcterms:created>
  <dc:creator>sean</dc:creator>
  <cp:lastModifiedBy>Sean</cp:lastModifiedBy>
  <dcterms:modified xsi:type="dcterms:W3CDTF">2018-12-02T17:45:11Z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