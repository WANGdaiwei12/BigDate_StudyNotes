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nginx + flume + kafka + 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left="420" w:leftChars="0" w:hanging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1: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安装：缺少GCC编辑器：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yum -y install pcre*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yum -y install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pcre*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openssl*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gcc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make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yum -y install gcc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yum -y install gcc-c++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yum -y install make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left="420" w:leftChars="0" w:hanging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2:拷贝 nginx 安装包到 nginx 服务器中并解压。进入nginx目录。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left="420" w:leftChars="0" w:hanging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3: 编译nginx: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进入nginx目录。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         3.1：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./configure  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 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.2: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make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         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3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.3:   make install(nginx 安装在本机里，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  <w:lang w:val="en-US" w:eastAsia="zh-CN"/>
        </w:rPr>
        <w:t>/usr/local/nginx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4nginx的启动，停止，重新加载命令。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启动nginx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Cd /usr/local/nginx/sbin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./nginx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停止nginx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./nginx -s stop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重新加载配置文件：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./nginx -s reload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如果发现80端口被占用。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fuser -n tcp 80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查看端口占用情况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not found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[root@namenode-1 sbin]# kill -9 6677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杀死所有进程。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配置nginx的conf 目录下的nginx.conf文件。</w:t>
      </w:r>
    </w:p>
    <w:tbl>
      <w:tblPr>
        <w:tblStyle w:val="14"/>
        <w:tblW w:w="17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nginx 日志采集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配置如下：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>user  root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worker_processes  1;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#error_log  logs/error.log;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#error_log  logs/error.log  notice;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#error_log  logs/error.log  info;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#pid        logs/nginx.pid;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events {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worker_connections  1024;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}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http {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include       mime.types;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default_type  application/octet-stream;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>log_format  main  '$remote_addr,$remote_user,[$time_local],"$request" '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              '$status,$body_bytes_sent,"$http_referer" '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              '"$http_user_agent","$http_x_forwarded_for"'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'$msec,$http_host,$request_uri';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#access_log  logs/access.log  main;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sendfile        on;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#tcp_nopush     on;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#keepalive_timeout  0;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keepalive_timeout  65;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#gzip  on;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server {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server_name  localhost;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access_log /home/huaqiang/nginx/access.log main;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       root   /home/huaqiang/www ;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    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  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}</w:t>
            </w:r>
          </w:p>
          <w:p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}</w:t>
            </w:r>
          </w:p>
        </w:tc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Flume配置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flume 配置kafka sink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a1.sources = r1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 = k1 k2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a1.channels = c1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Describe/configure the source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a1.sources.r1.type = exec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a1.sources.r1.command = tail -F /home/flumelog.log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a1.sources.r1.shell = /bin/bash -c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a1.sinks.k1.type = org.apache.flume.sink.kafka.KafkaSink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a1.sinks.k1.kafka.topic = dahuang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a1.sinks.k1.kafka.bootstrap.servers = namenode-1:9092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a1.sinks.k1.kafka.flumeBatchSize = 20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a1.sinks.k1.kafka.producer.acks = all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a1.sinks.k1.kafka.producer.linger.ms = 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a1.sinks.k1.kafka.producer.compression.type = snappy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a1.sinks.k2.type = hdfs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a1.sinks.k2.hdfs.path = hdfs://namenode-1:8020/flume-access/%Y%m%d/%H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#上传文件的前缀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a1.sinks.k2.hdfs.filePrefix = flume2-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#是否按照时间滚动文件夹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a1.sinks.k2.hdfs.round = true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#多少时间单位创建一个新的文件夹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a1.sinks.k2.hdfs.roundValue = 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#重新定义时间单位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a1.sinks.k2.hdfs.roundUnit = hour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#是否使用本地时间戳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a1.sinks.k2.hdfs.useLocalTimeStamp = true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#积攒多少个Event才flush到HDFS一次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a1.sinks.k2.hdfs.batchSize = 100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#设置文件类型，可支持压缩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a1.sinks.k2.hdfs.fileType = DataStream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#多久生成一个新的文件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a1.sinks.k2.hdfs.rollInterval = 600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#设置每个文件的滚动大小大概是128M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a1.sinks.k2.hdfs.rollSize = 134217700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#文件的滚动与Event数量无关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a1.sinks.k2.hdfs.rollCount = 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#最小冗余数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a1.sinks.k2.hdfs.minBlockReplicas = 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a1.channels.c1.type = memory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a1.channels.c1.capacity = 1000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a1.channels.c1.transactionCapacity = 100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Bind the source and sink to the channel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a1.sources.r1.channels = c1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a1.sinks.k1.channel = c1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a1.sinks.k2.channel = c1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225" w:afterAutospacing="0" w:line="360" w:lineRule="atLeast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北京科技大学 大数据专业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oDV&#10;R9UAAAAGAQAADwAAAAAAAAABACAAAAAiAAAAZHJzL2Rvd25yZXYueG1sUEsBAhQAFAAAAAgAh07i&#10;QBNfDXTsAQAA4AMAAA4AAAAAAAAAAQAgAAAAJAEAAGRycy9lMm9Eb2MueG1sUEsFBgAAAAAGAAYA&#10;WQEAAIIFAAAAAA==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79234E66"/>
    <w:multiLevelType w:val="singleLevel"/>
    <w:tmpl w:val="79234E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59D3"/>
    <w:rsid w:val="00544619"/>
    <w:rsid w:val="012F7800"/>
    <w:rsid w:val="02246E13"/>
    <w:rsid w:val="03B81428"/>
    <w:rsid w:val="04793A64"/>
    <w:rsid w:val="04FF620C"/>
    <w:rsid w:val="051D4572"/>
    <w:rsid w:val="05765F06"/>
    <w:rsid w:val="077C34F8"/>
    <w:rsid w:val="07C74150"/>
    <w:rsid w:val="07DD40F6"/>
    <w:rsid w:val="08856778"/>
    <w:rsid w:val="09122E6E"/>
    <w:rsid w:val="0930241E"/>
    <w:rsid w:val="09C56195"/>
    <w:rsid w:val="0B9139A1"/>
    <w:rsid w:val="0C0C18D2"/>
    <w:rsid w:val="0C183166"/>
    <w:rsid w:val="0E887A67"/>
    <w:rsid w:val="0F950E9E"/>
    <w:rsid w:val="10386C99"/>
    <w:rsid w:val="104D6A6C"/>
    <w:rsid w:val="109051A7"/>
    <w:rsid w:val="10EF5C58"/>
    <w:rsid w:val="121D4398"/>
    <w:rsid w:val="122D52DF"/>
    <w:rsid w:val="136A6610"/>
    <w:rsid w:val="143073BF"/>
    <w:rsid w:val="145C3375"/>
    <w:rsid w:val="149A7758"/>
    <w:rsid w:val="15736BE4"/>
    <w:rsid w:val="15842DD8"/>
    <w:rsid w:val="163141F5"/>
    <w:rsid w:val="166A5654"/>
    <w:rsid w:val="16C04E56"/>
    <w:rsid w:val="17286D0C"/>
    <w:rsid w:val="17764FBD"/>
    <w:rsid w:val="17833BA2"/>
    <w:rsid w:val="1A243AB1"/>
    <w:rsid w:val="1AC1034C"/>
    <w:rsid w:val="1AC73C23"/>
    <w:rsid w:val="1B2E1125"/>
    <w:rsid w:val="1C9176B6"/>
    <w:rsid w:val="1D540AAA"/>
    <w:rsid w:val="1DCC63E5"/>
    <w:rsid w:val="1F111D05"/>
    <w:rsid w:val="1F9E2BED"/>
    <w:rsid w:val="1FE26B5A"/>
    <w:rsid w:val="2046687E"/>
    <w:rsid w:val="2091347B"/>
    <w:rsid w:val="21CF6805"/>
    <w:rsid w:val="21E17924"/>
    <w:rsid w:val="21E5632B"/>
    <w:rsid w:val="22014EF5"/>
    <w:rsid w:val="23815D4C"/>
    <w:rsid w:val="26136085"/>
    <w:rsid w:val="26505EEA"/>
    <w:rsid w:val="266F2F1B"/>
    <w:rsid w:val="269A7A19"/>
    <w:rsid w:val="27683133"/>
    <w:rsid w:val="27700540"/>
    <w:rsid w:val="28244B6B"/>
    <w:rsid w:val="28CA363F"/>
    <w:rsid w:val="29CC3C22"/>
    <w:rsid w:val="2B2B15E0"/>
    <w:rsid w:val="2EB34C6D"/>
    <w:rsid w:val="30183CF7"/>
    <w:rsid w:val="30642AF1"/>
    <w:rsid w:val="30CA159C"/>
    <w:rsid w:val="31C054EF"/>
    <w:rsid w:val="32F00F21"/>
    <w:rsid w:val="34D9219F"/>
    <w:rsid w:val="35531E3B"/>
    <w:rsid w:val="35654EE8"/>
    <w:rsid w:val="37DD7DB5"/>
    <w:rsid w:val="37E86146"/>
    <w:rsid w:val="39D57EF0"/>
    <w:rsid w:val="3A721073"/>
    <w:rsid w:val="3AB54FE0"/>
    <w:rsid w:val="3AE24BAA"/>
    <w:rsid w:val="3B541859"/>
    <w:rsid w:val="3B58006C"/>
    <w:rsid w:val="3C161724"/>
    <w:rsid w:val="3C6A592B"/>
    <w:rsid w:val="3C6A7620"/>
    <w:rsid w:val="3D051238"/>
    <w:rsid w:val="3D900F90"/>
    <w:rsid w:val="3E286B85"/>
    <w:rsid w:val="3ECA7A13"/>
    <w:rsid w:val="407F5DE0"/>
    <w:rsid w:val="421E7A4F"/>
    <w:rsid w:val="427D730C"/>
    <w:rsid w:val="431F762D"/>
    <w:rsid w:val="43CE69DE"/>
    <w:rsid w:val="440C5FB1"/>
    <w:rsid w:val="44EC0EA2"/>
    <w:rsid w:val="465F51AF"/>
    <w:rsid w:val="46860C43"/>
    <w:rsid w:val="49FA61B0"/>
    <w:rsid w:val="4A4E3578"/>
    <w:rsid w:val="4AD77C59"/>
    <w:rsid w:val="4D755CE0"/>
    <w:rsid w:val="4D7D11B1"/>
    <w:rsid w:val="4DBC2E94"/>
    <w:rsid w:val="4DD10B3A"/>
    <w:rsid w:val="4E260345"/>
    <w:rsid w:val="526C1837"/>
    <w:rsid w:val="53AE4E59"/>
    <w:rsid w:val="53FD4BD8"/>
    <w:rsid w:val="54214D48"/>
    <w:rsid w:val="56D0377C"/>
    <w:rsid w:val="56D83304"/>
    <w:rsid w:val="58C13F2C"/>
    <w:rsid w:val="5CFC2E27"/>
    <w:rsid w:val="5E5D76E0"/>
    <w:rsid w:val="5FF564FD"/>
    <w:rsid w:val="612C0778"/>
    <w:rsid w:val="61A161B8"/>
    <w:rsid w:val="61F71146"/>
    <w:rsid w:val="622D1620"/>
    <w:rsid w:val="627D26A4"/>
    <w:rsid w:val="632905BE"/>
    <w:rsid w:val="6351195B"/>
    <w:rsid w:val="64C115D9"/>
    <w:rsid w:val="65D84624"/>
    <w:rsid w:val="665D0100"/>
    <w:rsid w:val="686A10DA"/>
    <w:rsid w:val="6901308C"/>
    <w:rsid w:val="6ACE1BC9"/>
    <w:rsid w:val="6C045960"/>
    <w:rsid w:val="6CEC4142"/>
    <w:rsid w:val="6F0D5441"/>
    <w:rsid w:val="71DF4EDF"/>
    <w:rsid w:val="720D7FAC"/>
    <w:rsid w:val="727069CC"/>
    <w:rsid w:val="732F5029"/>
    <w:rsid w:val="74245119"/>
    <w:rsid w:val="75117320"/>
    <w:rsid w:val="753F42D9"/>
    <w:rsid w:val="75524B18"/>
    <w:rsid w:val="75602922"/>
    <w:rsid w:val="756E1C38"/>
    <w:rsid w:val="76124681"/>
    <w:rsid w:val="78A57057"/>
    <w:rsid w:val="790F432D"/>
    <w:rsid w:val="79784C56"/>
    <w:rsid w:val="7B6569FF"/>
    <w:rsid w:val="7B8C0E3D"/>
    <w:rsid w:val="7E7D4A13"/>
    <w:rsid w:val="7E880A1D"/>
    <w:rsid w:val="7E940722"/>
    <w:rsid w:val="7FD70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0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4">
    <w:name w:val="Table Grid"/>
    <w:basedOn w:val="1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TotalTime>74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2015-09-02T00:32:00Z</dcterms:created>
  <dc:creator>sean</dc:creator>
  <cp:lastModifiedBy>摩羯</cp:lastModifiedBy>
  <dcterms:modified xsi:type="dcterms:W3CDTF">2020-12-18T07:00:46Z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